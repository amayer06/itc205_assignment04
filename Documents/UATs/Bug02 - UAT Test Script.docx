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27FA4" w:rsidRDefault="00B51C7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27FA4">
              <w:rPr>
                <w:sz w:val="24"/>
                <w:szCs w:val="24"/>
              </w:rPr>
              <w:t>Limit Bug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27FA4" w:rsidRDefault="00B51C7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27FA4">
              <w:rPr>
                <w:sz w:val="24"/>
                <w:szCs w:val="24"/>
              </w:rPr>
              <w:t>Bug02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D580F" w:rsidRPr="00627FA4" w:rsidRDefault="00FD580F" w:rsidP="00B51C7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627FA4">
              <w:rPr>
                <w:sz w:val="24"/>
                <w:szCs w:val="24"/>
              </w:rPr>
              <w:t>Player cannot reach betting limit.</w:t>
            </w:r>
          </w:p>
          <w:p w:rsidR="00E303EF" w:rsidRPr="00627FA4" w:rsidRDefault="00B51C77" w:rsidP="00B51C7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627FA4">
              <w:rPr>
                <w:sz w:val="24"/>
                <w:szCs w:val="24"/>
              </w:rPr>
              <w:t>Limit set to 0, but game ends with player still with 5 (dollars) remaining.</w:t>
            </w:r>
          </w:p>
        </w:tc>
      </w:tr>
      <w:tr w:rsidR="00627FA4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27FA4" w:rsidRDefault="00627FA4" w:rsidP="00627FA4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7FA4" w:rsidRDefault="00627FA4" w:rsidP="00627FA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identical six-faced dice exist.</w:t>
            </w:r>
          </w:p>
          <w:p w:rsidR="00627FA4" w:rsidRDefault="00627FA4" w:rsidP="00627FA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has money to bet.</w:t>
            </w:r>
          </w:p>
          <w:p w:rsidR="00627FA4" w:rsidRPr="00395D6A" w:rsidRDefault="00627FA4" w:rsidP="00627FA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is over 18.</w:t>
            </w:r>
          </w:p>
        </w:tc>
      </w:tr>
      <w:tr w:rsidR="00627FA4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27FA4" w:rsidRDefault="00627FA4" w:rsidP="00627FA4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7FA4" w:rsidRDefault="00627FA4" w:rsidP="00627FA4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has ended.</w:t>
            </w:r>
          </w:p>
          <w:p w:rsidR="00627FA4" w:rsidRDefault="00627FA4" w:rsidP="00627FA4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won has been received.</w:t>
            </w:r>
          </w:p>
          <w:p w:rsidR="00627FA4" w:rsidRPr="00395D6A" w:rsidRDefault="00627FA4" w:rsidP="00627FA4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lost has been paid.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4762DD" w:rsidRDefault="004762DD" w:rsidP="00374830">
      <w:pPr>
        <w:pStyle w:val="bp"/>
        <w:spacing w:before="0" w:after="0"/>
      </w:pPr>
    </w:p>
    <w:p w:rsidR="004762DD" w:rsidRDefault="004762DD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4762DD" w:rsidTr="009F0C71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762DD" w:rsidRDefault="004762DD" w:rsidP="009F0C7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D60" w:rsidTr="00EE4C4A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DF1D60" w:rsidRDefault="00DF1D60" w:rsidP="009F0C71">
            <w:pPr>
              <w:pStyle w:val="RowHeadings"/>
              <w:spacing w:before="80" w:after="80"/>
            </w:pPr>
            <w:r w:rsidRPr="009B1F54">
              <w:rPr>
                <w:sz w:val="20"/>
              </w:rPr>
              <w:t>Run game as is</w:t>
            </w:r>
            <w:r>
              <w:rPr>
                <w:sz w:val="20"/>
              </w:rPr>
              <w:t xml:space="preserve"> originally given</w:t>
            </w:r>
          </w:p>
        </w:tc>
      </w:tr>
      <w:tr w:rsidR="00DF1D60" w:rsidTr="009F0C71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D60" w:rsidRDefault="00DF1D60" w:rsidP="00DF1D6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DF1D60" w:rsidRPr="00854E58" w:rsidRDefault="00DF1D60" w:rsidP="00DF1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</w:tc>
        <w:tc>
          <w:tcPr>
            <w:tcW w:w="5596" w:type="dxa"/>
          </w:tcPr>
          <w:p w:rsidR="00DF1D60" w:rsidRDefault="00DF1D60" w:rsidP="00DF1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game will end when Fred has 5 (dollars) left, and a new game will be started with Fred having 100.</w:t>
            </w:r>
          </w:p>
          <w:p w:rsidR="00DF1D60" w:rsidRDefault="00DF1D60" w:rsidP="00DF1D60">
            <w:pPr>
              <w:pStyle w:val="bp"/>
              <w:rPr>
                <w:sz w:val="24"/>
              </w:rPr>
            </w:pPr>
          </w:p>
          <w:p w:rsidR="00DF1D60" w:rsidRDefault="00DF1D60" w:rsidP="00DF1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game should only be ended when Fred has a balance of 0 (zero).</w:t>
            </w:r>
          </w:p>
        </w:tc>
        <w:tc>
          <w:tcPr>
            <w:tcW w:w="714" w:type="dxa"/>
          </w:tcPr>
          <w:p w:rsidR="00DF1D60" w:rsidRDefault="00DF1D60" w:rsidP="00DF1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D60" w:rsidRDefault="00DF1D60" w:rsidP="00DF1D60">
            <w:pPr>
              <w:pStyle w:val="RowHeadings"/>
              <w:spacing w:before="80" w:after="80"/>
            </w:pPr>
          </w:p>
        </w:tc>
      </w:tr>
    </w:tbl>
    <w:p w:rsidR="0004651B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918" w:rsidRDefault="00F53918">
      <w:r>
        <w:separator/>
      </w:r>
    </w:p>
  </w:endnote>
  <w:endnote w:type="continuationSeparator" w:id="0">
    <w:p w:rsidR="00F53918" w:rsidRDefault="00F53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15A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215A0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918" w:rsidRDefault="00F53918">
      <w:r>
        <w:separator/>
      </w:r>
    </w:p>
  </w:footnote>
  <w:footnote w:type="continuationSeparator" w:id="0">
    <w:p w:rsidR="00F53918" w:rsidRDefault="00F53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B51C77" w:rsidP="00B71A35">
          <w:r>
            <w:t>Bug02</w:t>
          </w:r>
        </w:p>
      </w:tc>
      <w:tc>
        <w:tcPr>
          <w:tcW w:w="3179" w:type="dxa"/>
        </w:tcPr>
        <w:p w:rsidR="00A37650" w:rsidRDefault="001A75A9" w:rsidP="00B71A35">
          <w:r>
            <w:t xml:space="preserve">  Date:  10/10/2015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1243F"/>
    <w:multiLevelType w:val="hybridMultilevel"/>
    <w:tmpl w:val="582E7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EA8"/>
    <w:multiLevelType w:val="hybridMultilevel"/>
    <w:tmpl w:val="F8A0D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9"/>
  </w:num>
  <w:num w:numId="8">
    <w:abstractNumId w:val="17"/>
  </w:num>
  <w:num w:numId="9">
    <w:abstractNumId w:val="22"/>
  </w:num>
  <w:num w:numId="10">
    <w:abstractNumId w:val="1"/>
  </w:num>
  <w:num w:numId="11">
    <w:abstractNumId w:val="5"/>
  </w:num>
  <w:num w:numId="12">
    <w:abstractNumId w:val="29"/>
  </w:num>
  <w:num w:numId="13">
    <w:abstractNumId w:val="8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1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15A0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5A9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762DD"/>
    <w:rsid w:val="00483452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27FA4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736F8"/>
    <w:rsid w:val="0089205C"/>
    <w:rsid w:val="00895710"/>
    <w:rsid w:val="008A02F5"/>
    <w:rsid w:val="008D2261"/>
    <w:rsid w:val="008D6635"/>
    <w:rsid w:val="008E5B7B"/>
    <w:rsid w:val="008F0C91"/>
    <w:rsid w:val="00913D07"/>
    <w:rsid w:val="00915018"/>
    <w:rsid w:val="00923812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75D14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1C77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26DF"/>
    <w:rsid w:val="00DB3DA8"/>
    <w:rsid w:val="00DF0CB1"/>
    <w:rsid w:val="00DF1585"/>
    <w:rsid w:val="00DF1D60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23E8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3918"/>
    <w:rsid w:val="00F909B2"/>
    <w:rsid w:val="00FC1914"/>
    <w:rsid w:val="00FC58BC"/>
    <w:rsid w:val="00FD580F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5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7</cp:revision>
  <cp:lastPrinted>2003-10-05T22:49:00Z</cp:lastPrinted>
  <dcterms:created xsi:type="dcterms:W3CDTF">2015-10-09T23:23:00Z</dcterms:created>
  <dcterms:modified xsi:type="dcterms:W3CDTF">2015-10-12T03:05:00Z</dcterms:modified>
</cp:coreProperties>
</file>