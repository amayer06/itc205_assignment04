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Bug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6B5D" w:rsidRDefault="00335B32" w:rsidP="00335B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Bug03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6B5D" w:rsidRDefault="00335B32" w:rsidP="00EA1AFB">
            <w:pPr>
              <w:pStyle w:val="bp"/>
              <w:rPr>
                <w:sz w:val="24"/>
                <w:szCs w:val="24"/>
              </w:rPr>
            </w:pPr>
            <w:r w:rsidRPr="00FB6B5D">
              <w:rPr>
                <w:sz w:val="24"/>
                <w:szCs w:val="24"/>
              </w:rPr>
              <w:t>Odds in the game do not appear to be correct.</w:t>
            </w:r>
          </w:p>
          <w:p w:rsidR="00335B32" w:rsidRPr="00FB6B5D" w:rsidRDefault="00EA1AFB" w:rsidP="00D779B1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Spade is never picked by the player, nor is it rolled by the dice ever.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identical six-faced dice exist.</w:t>
            </w:r>
          </w:p>
          <w:p w:rsidR="00FB6B5D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has money to bet.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is over 18.</w:t>
            </w:r>
          </w:p>
        </w:tc>
      </w:tr>
      <w:tr w:rsidR="00FB6B5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B6B5D" w:rsidRDefault="00FB6B5D" w:rsidP="00FB6B5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has ended.</w:t>
            </w:r>
          </w:p>
          <w:p w:rsidR="00FB6B5D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won has been received.</w:t>
            </w:r>
          </w:p>
          <w:p w:rsidR="00FB6B5D" w:rsidRPr="00395D6A" w:rsidRDefault="00FB6B5D" w:rsidP="00FB6B5D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lost has been paid.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4762DD" w:rsidRDefault="004762DD" w:rsidP="00374830">
      <w:pPr>
        <w:pStyle w:val="bp"/>
        <w:spacing w:before="0" w:after="0"/>
      </w:pPr>
    </w:p>
    <w:p w:rsidR="004762DD" w:rsidRDefault="004762DD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4762DD" w:rsidTr="009F0C71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4762DD" w:rsidRDefault="004762DD" w:rsidP="009F0C71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4762DD" w:rsidRDefault="004762DD" w:rsidP="009F0C7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4762DD" w:rsidRDefault="004762DD" w:rsidP="009F0C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71E58" w:rsidTr="007421E9">
        <w:trPr>
          <w:cantSplit/>
          <w:trHeight w:val="80"/>
        </w:trPr>
        <w:tc>
          <w:tcPr>
            <w:tcW w:w="13178" w:type="dxa"/>
            <w:gridSpan w:val="5"/>
            <w:tcBorders>
              <w:top w:val="single" w:sz="4" w:space="0" w:color="auto"/>
            </w:tcBorders>
          </w:tcPr>
          <w:p w:rsidR="00571E58" w:rsidRDefault="00571E58" w:rsidP="009F0C71">
            <w:pPr>
              <w:pStyle w:val="RowHeadings"/>
              <w:spacing w:before="80" w:after="80"/>
            </w:pPr>
            <w:r>
              <w:rPr>
                <w:sz w:val="20"/>
              </w:rPr>
              <w:t>Run game as originally given</w:t>
            </w:r>
          </w:p>
        </w:tc>
      </w:tr>
      <w:tr w:rsidR="00571E58" w:rsidTr="009F0C71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71E58" w:rsidRDefault="00571E58" w:rsidP="00571E5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571E58" w:rsidRDefault="00571E58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Game.</w:t>
            </w:r>
          </w:p>
          <w:p w:rsidR="00EA1AFB" w:rsidRDefault="00EA1AFB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  <w:p w:rsidR="00EA1AFB" w:rsidRPr="00854E58" w:rsidRDefault="00EA1AFB" w:rsidP="00571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Look through the entire game and there’ll never be a SPADE.</w:t>
            </w:r>
          </w:p>
        </w:tc>
        <w:tc>
          <w:tcPr>
            <w:tcW w:w="5596" w:type="dxa"/>
          </w:tcPr>
          <w:p w:rsidR="00EA1AFB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When the game is run the</w:t>
            </w:r>
            <w:r w:rsidR="00EA1AFB">
              <w:rPr>
                <w:sz w:val="24"/>
              </w:rPr>
              <w:t>:</w:t>
            </w:r>
          </w:p>
          <w:p w:rsidR="00EA1AFB" w:rsidRDefault="00EA1AFB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-Player never chooses SPADE</w:t>
            </w:r>
          </w:p>
          <w:p w:rsidR="00571E58" w:rsidRDefault="00EA1AFB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-The dice never</w:t>
            </w:r>
            <w:r w:rsidR="00571E58">
              <w:rPr>
                <w:sz w:val="24"/>
              </w:rPr>
              <w:t xml:space="preserve"> </w:t>
            </w:r>
            <w:r>
              <w:rPr>
                <w:sz w:val="24"/>
              </w:rPr>
              <w:t>roll a SPADE.</w:t>
            </w:r>
          </w:p>
          <w:p w:rsidR="00571E58" w:rsidRDefault="00571E58" w:rsidP="00571E58">
            <w:pPr>
              <w:pStyle w:val="bp"/>
              <w:rPr>
                <w:sz w:val="24"/>
              </w:rPr>
            </w:pPr>
          </w:p>
          <w:p w:rsidR="00571E58" w:rsidRDefault="00571E58" w:rsidP="00571E5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This</w:t>
            </w:r>
            <w:r w:rsidR="00EA1AFB">
              <w:rPr>
                <w:sz w:val="24"/>
              </w:rPr>
              <w:t xml:space="preserve"> in-turn</w:t>
            </w:r>
            <w:r>
              <w:rPr>
                <w:sz w:val="24"/>
              </w:rPr>
              <w:t xml:space="preserve"> makes the ratio of wins and </w:t>
            </w:r>
            <w:r w:rsidR="00944C03">
              <w:rPr>
                <w:sz w:val="24"/>
              </w:rPr>
              <w:t>losses</w:t>
            </w:r>
            <w:r>
              <w:rPr>
                <w:sz w:val="24"/>
              </w:rPr>
              <w:t>, wrong.</w:t>
            </w: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71E58" w:rsidRDefault="00571E58" w:rsidP="00571E58">
            <w:pPr>
              <w:pStyle w:val="RowHeadings"/>
              <w:spacing w:before="80" w:after="80"/>
            </w:pPr>
          </w:p>
        </w:tc>
      </w:tr>
    </w:tbl>
    <w:p w:rsidR="00003E2A" w:rsidRDefault="00003E2A" w:rsidP="00374830">
      <w:pPr>
        <w:pStyle w:val="bp"/>
        <w:spacing w:before="0" w:after="0"/>
      </w:pPr>
    </w:p>
    <w:p w:rsidR="00003E2A" w:rsidRDefault="00003E2A">
      <w:r>
        <w:br w:type="page"/>
      </w:r>
    </w:p>
    <w:p w:rsidR="0004651B" w:rsidRDefault="0004651B" w:rsidP="00374830">
      <w:pPr>
        <w:pStyle w:val="bp"/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3"/>
        <w:gridCol w:w="6597"/>
      </w:tblGrid>
      <w:tr w:rsidR="00B278C9" w:rsidTr="00B278C9">
        <w:tc>
          <w:tcPr>
            <w:tcW w:w="6475" w:type="dxa"/>
          </w:tcPr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  <w:bookmarkStart w:id="0" w:name="_GoBack" w:colFirst="0" w:colLast="1"/>
          </w:p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Buggy Output</w:t>
            </w:r>
          </w:p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6475" w:type="dxa"/>
          </w:tcPr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</w:p>
          <w:p w:rsidR="00B278C9" w:rsidRDefault="00B278C9" w:rsidP="00B278C9">
            <w:pPr>
              <w:pStyle w:val="bp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Output</w:t>
            </w:r>
          </w:p>
        </w:tc>
      </w:tr>
      <w:bookmarkEnd w:id="0"/>
      <w:tr w:rsidR="00B278C9" w:rsidTr="00B278C9">
        <w:tc>
          <w:tcPr>
            <w:tcW w:w="6475" w:type="dxa"/>
          </w:tcPr>
          <w:p w:rsidR="00B278C9" w:rsidRDefault="00B278C9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324367" cy="4181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g03 Original Outp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376" cy="418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B278C9" w:rsidRDefault="00B278C9" w:rsidP="00374830">
            <w:pPr>
              <w:pStyle w:val="bp"/>
              <w:spacing w:before="0" w:after="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495255" cy="4261128"/>
                  <wp:effectExtent l="0" t="0" r="63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03 Output FIX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767" cy="4271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8C9" w:rsidRDefault="00B278C9" w:rsidP="00374830">
      <w:pPr>
        <w:pStyle w:val="bp"/>
        <w:spacing w:before="0" w:after="0"/>
      </w:pPr>
    </w:p>
    <w:sectPr w:rsidR="00B278C9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7F" w:rsidRDefault="0064037F">
      <w:r>
        <w:separator/>
      </w:r>
    </w:p>
  </w:endnote>
  <w:endnote w:type="continuationSeparator" w:id="0">
    <w:p w:rsidR="0064037F" w:rsidRDefault="006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3E2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03E2A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7F" w:rsidRDefault="0064037F">
      <w:r>
        <w:separator/>
      </w:r>
    </w:p>
  </w:footnote>
  <w:footnote w:type="continuationSeparator" w:id="0">
    <w:p w:rsidR="0064037F" w:rsidRDefault="0064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35B32" w:rsidP="00B71A35">
          <w:r>
            <w:t>Bug03</w:t>
          </w:r>
        </w:p>
      </w:tc>
      <w:tc>
        <w:tcPr>
          <w:tcW w:w="3179" w:type="dxa"/>
        </w:tcPr>
        <w:p w:rsidR="00A37650" w:rsidRDefault="001A75A9" w:rsidP="00B71A35">
          <w:r>
            <w:t xml:space="preserve">  Date:  10/10/2015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1243F"/>
    <w:multiLevelType w:val="hybridMultilevel"/>
    <w:tmpl w:val="582E7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EA8"/>
    <w:multiLevelType w:val="hybridMultilevel"/>
    <w:tmpl w:val="F8A0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9"/>
  </w:num>
  <w:num w:numId="8">
    <w:abstractNumId w:val="17"/>
  </w:num>
  <w:num w:numId="9">
    <w:abstractNumId w:val="22"/>
  </w:num>
  <w:num w:numId="10">
    <w:abstractNumId w:val="1"/>
  </w:num>
  <w:num w:numId="11">
    <w:abstractNumId w:val="5"/>
  </w:num>
  <w:num w:numId="12">
    <w:abstractNumId w:val="29"/>
  </w:num>
  <w:num w:numId="13">
    <w:abstractNumId w:val="8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7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1"/>
  </w:num>
  <w:num w:numId="31">
    <w:abstractNumId w:val="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3E2A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0FDA"/>
    <w:rsid w:val="001464AF"/>
    <w:rsid w:val="00154D6A"/>
    <w:rsid w:val="0015543B"/>
    <w:rsid w:val="00181694"/>
    <w:rsid w:val="0018240E"/>
    <w:rsid w:val="00192656"/>
    <w:rsid w:val="00197530"/>
    <w:rsid w:val="001A0459"/>
    <w:rsid w:val="001A6775"/>
    <w:rsid w:val="001A75A9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20B4"/>
    <w:rsid w:val="00317678"/>
    <w:rsid w:val="00331345"/>
    <w:rsid w:val="00335B32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2DD"/>
    <w:rsid w:val="004A0610"/>
    <w:rsid w:val="004A279E"/>
    <w:rsid w:val="004A4B81"/>
    <w:rsid w:val="004A71EF"/>
    <w:rsid w:val="004D1C11"/>
    <w:rsid w:val="004E420D"/>
    <w:rsid w:val="004F46F6"/>
    <w:rsid w:val="004F4FB4"/>
    <w:rsid w:val="004F7B53"/>
    <w:rsid w:val="004F7C17"/>
    <w:rsid w:val="00520EF0"/>
    <w:rsid w:val="00531B5A"/>
    <w:rsid w:val="00536681"/>
    <w:rsid w:val="00553DAD"/>
    <w:rsid w:val="005706E3"/>
    <w:rsid w:val="00571E58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4037F"/>
    <w:rsid w:val="00683635"/>
    <w:rsid w:val="006B5D41"/>
    <w:rsid w:val="006D3628"/>
    <w:rsid w:val="006D4DE0"/>
    <w:rsid w:val="00702D6A"/>
    <w:rsid w:val="00720507"/>
    <w:rsid w:val="00720E0D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15ED"/>
    <w:rsid w:val="00800C1D"/>
    <w:rsid w:val="00821B7F"/>
    <w:rsid w:val="00830BD8"/>
    <w:rsid w:val="00854E58"/>
    <w:rsid w:val="00857786"/>
    <w:rsid w:val="008643BB"/>
    <w:rsid w:val="0086477E"/>
    <w:rsid w:val="008725C4"/>
    <w:rsid w:val="008736F8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4C03"/>
    <w:rsid w:val="00981DE1"/>
    <w:rsid w:val="00983E57"/>
    <w:rsid w:val="009A0B8C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78C9"/>
    <w:rsid w:val="00B3013D"/>
    <w:rsid w:val="00B3144A"/>
    <w:rsid w:val="00B5620B"/>
    <w:rsid w:val="00B71A35"/>
    <w:rsid w:val="00B8449E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E1C"/>
    <w:rsid w:val="00D71228"/>
    <w:rsid w:val="00D74923"/>
    <w:rsid w:val="00D779B1"/>
    <w:rsid w:val="00D94615"/>
    <w:rsid w:val="00DA4ABE"/>
    <w:rsid w:val="00DA4AC5"/>
    <w:rsid w:val="00DA503D"/>
    <w:rsid w:val="00DB26DF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3E8"/>
    <w:rsid w:val="00E871F6"/>
    <w:rsid w:val="00E9165F"/>
    <w:rsid w:val="00E965BA"/>
    <w:rsid w:val="00E97890"/>
    <w:rsid w:val="00EA0747"/>
    <w:rsid w:val="00EA1AFB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6B5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25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12</cp:revision>
  <cp:lastPrinted>2003-10-05T22:49:00Z</cp:lastPrinted>
  <dcterms:created xsi:type="dcterms:W3CDTF">2015-10-09T23:23:00Z</dcterms:created>
  <dcterms:modified xsi:type="dcterms:W3CDTF">2015-10-14T06:38:00Z</dcterms:modified>
</cp:coreProperties>
</file>